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B4BA3" w:rsidRDefault="004B4BA3" w14:paraId="1C9DB9D2" wp14:textId="77777777">
      <w:pPr>
        <w:pStyle w:val="line"/>
      </w:pPr>
      <w:bookmarkStart w:name="_GoBack" w:id="0"/>
      <w:bookmarkEnd w:id="0"/>
    </w:p>
    <w:p xmlns:wp14="http://schemas.microsoft.com/office/word/2010/wordml" w:rsidR="004B4BA3" w:rsidRDefault="004B4BA3" wp14:noSpellErr="1" w14:paraId="1B8054DB" wp14:textId="2CB6F6F2">
      <w:pPr>
        <w:pStyle w:val="Ttulo"/>
      </w:pPr>
      <w:r w:rsidRPr="3D568C09" w:rsidR="3D568C09">
        <w:rPr>
          <w:noProof w:val="0"/>
          <w:lang w:val="pt-BR"/>
        </w:rPr>
        <w:t>Documento</w:t>
      </w:r>
      <w:r w:rsidRPr="3D568C09" w:rsidR="3D568C09">
        <w:rPr>
          <w:noProof w:val="0"/>
          <w:lang w:val="pt-BR"/>
        </w:rPr>
        <w:t xml:space="preserve"> de </w:t>
      </w:r>
      <w:r w:rsidRPr="3D568C09" w:rsidR="3D568C09">
        <w:rPr>
          <w:noProof w:val="0"/>
          <w:lang w:val="pt-BR"/>
        </w:rPr>
        <w:t>Planejamento</w:t>
      </w:r>
    </w:p>
    <w:p xmlns:wp14="http://schemas.microsoft.com/office/word/2010/wordml" w:rsidR="004B4BA3" w:rsidRDefault="004B4BA3" w14:paraId="0D8E49EC" wp14:textId="4F8FBFBC">
      <w:pPr>
        <w:pStyle w:val="Ttulo"/>
      </w:pPr>
      <w:r w:rsidRPr="3D568C09" w:rsidR="3D568C09">
        <w:rPr>
          <w:noProof w:val="0"/>
          <w:lang w:val="pt-BR"/>
        </w:rPr>
        <w:t xml:space="preserve"> e Acompanhamento</w:t>
      </w:r>
      <w:r w:rsidRPr="3D568C09" w:rsidR="3D568C09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C54A969" wp14:noSpellErr="1" wp14:textId="78EACECB">
      <w:pPr>
        <w:pStyle w:val="Ttulo"/>
        <w:spacing w:before="0" w:after="400"/>
        <w:rPr>
          <w:sz w:val="40"/>
        </w:rPr>
      </w:pPr>
      <w:r w:rsidRPr="12F8394D" w:rsidR="12F8394D">
        <w:rPr>
          <w:noProof w:val="0"/>
          <w:sz w:val="40"/>
          <w:szCs w:val="40"/>
          <w:lang w:val="pt-BR"/>
        </w:rPr>
        <w:t>para</w:t>
      </w:r>
    </w:p>
    <w:p xmlns:wp14="http://schemas.microsoft.com/office/word/2010/wordml" w:rsidR="004B4BA3" w:rsidRDefault="004B4BA3" w14:paraId="4B6CD545" wp14:noSpellErr="1" wp14:textId="5E59FA1F">
      <w:pPr>
        <w:pStyle w:val="Ttulo"/>
      </w:pPr>
      <w:r w:rsidRPr="12F8394D" w:rsidR="12F8394D">
        <w:rPr>
          <w:noProof w:val="0"/>
          <w:lang w:val="pt-BR"/>
        </w:rPr>
        <w:t>Calculadora</w:t>
      </w:r>
    </w:p>
    <w:p xmlns:wp14="http://schemas.microsoft.com/office/word/2010/wordml" w:rsidR="004B4BA3" w:rsidRDefault="004B4BA3" w14:paraId="07BDDDD8" wp14:textId="07DB8020">
      <w:pPr>
        <w:pStyle w:val="ByLine"/>
      </w:pPr>
    </w:p>
    <w:p xmlns:wp14="http://schemas.microsoft.com/office/word/2010/wordml" w:rsidR="004B4BA3" w:rsidRDefault="004B4BA3" w14:paraId="7E602809" wp14:noSpellErr="1" wp14:textId="36FF4926">
      <w:pPr>
        <w:pStyle w:val="ByLine"/>
      </w:pPr>
      <w:r w:rsidRPr="12F8394D" w:rsidR="12F8394D">
        <w:rPr>
          <w:noProof w:val="0"/>
          <w:lang w:val="pt-BR"/>
        </w:rPr>
        <w:t>Escrito por</w:t>
      </w:r>
      <w:r w:rsidRPr="12F8394D" w:rsidR="12F8394D">
        <w:rPr>
          <w:noProof w:val="0"/>
          <w:lang w:val="pt-BR"/>
        </w:rPr>
        <w:t xml:space="preserve"> </w:t>
      </w:r>
      <w:r w:rsidRPr="12F8394D" w:rsidR="12F8394D">
        <w:rPr>
          <w:noProof w:val="0"/>
          <w:lang w:val="pt-BR"/>
        </w:rPr>
        <w:t>Jefferson Lourenço Pires</w:t>
      </w:r>
    </w:p>
    <w:p xmlns:wp14="http://schemas.microsoft.com/office/word/2010/wordml" w:rsidR="004B4BA3" w:rsidRDefault="004B4BA3" w14:paraId="288AA298" wp14:noSpellErr="1" wp14:textId="54E34D2A">
      <w:pPr>
        <w:pStyle w:val="ByLine"/>
      </w:pPr>
      <w:r w:rsidRPr="12F8394D" w:rsidR="12F8394D">
        <w:rPr>
          <w:noProof w:val="0"/>
          <w:lang w:val="pt-BR"/>
        </w:rPr>
        <w:t>Faculdade de Tecnologia - UNICAMP</w:t>
      </w:r>
    </w:p>
    <w:p xmlns:wp14="http://schemas.microsoft.com/office/word/2010/wordml" w:rsidR="004B4BA3" w:rsidRDefault="004B4BA3" w14:paraId="67533897" wp14:noSpellErr="1" wp14:textId="3A7AD6CA">
      <w:pPr>
        <w:pStyle w:val="ByLine"/>
      </w:pPr>
    </w:p>
    <w:p xmlns:wp14="http://schemas.microsoft.com/office/word/2010/wordml" w:rsidR="004B4BA3" w:rsidRDefault="004B4BA3" w14:paraId="41F23DB5" wp14:textId="77777777">
      <w:pPr>
        <w:pStyle w:val="ChangeHistoryTitle"/>
        <w:rPr>
          <w:sz w:val="32"/>
        </w:rPr>
        <w:sectPr w:rsidR="004B4BA3">
          <w:footerReference w:type="default" r:id="rId7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xmlns:wp14="http://schemas.microsoft.com/office/word/2010/wordml" w:rsidR="004B4BA3" w:rsidRDefault="004B4BA3" w14:paraId="28685E18" wp14:textId="77777777" wp14:noSpellErr="1">
      <w:pPr>
        <w:pStyle w:val="TOCEntry"/>
      </w:pPr>
      <w:bookmarkStart w:name="_Toc441230971" w:id="7"/>
      <w:r>
        <w:rPr/>
        <w:t>Revision History</w:t>
      </w:r>
      <w:bookmarkEnd w:id="7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2160"/>
        <w:gridCol w:w="1170"/>
        <w:gridCol w:w="4954"/>
        <w:gridCol w:w="1584"/>
      </w:tblGrid>
      <w:tr xmlns:wp14="http://schemas.microsoft.com/office/word/2010/wordml" w:rsidR="004B4BA3" w:rsidTr="745D4EDB" w14:paraId="56E05B2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280535F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64CFF2EA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0F1AA5E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582C4F33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Version</w:t>
            </w:r>
          </w:p>
        </w:tc>
      </w:tr>
      <w:tr xmlns:wp14="http://schemas.microsoft.com/office/word/2010/wordml" w:rsidR="004B4BA3" w:rsidTr="745D4EDB" w14:paraId="1CCD1A65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  <w:tcMar/>
          </w:tcPr>
          <w:p w:rsidR="004B4BA3" w:rsidRDefault="004B4BA3" w14:paraId="38C7B67C" w14:noSpellErr="1" wp14:textId="3AC6302A">
            <w:pPr>
              <w:spacing w:before="40" w:after="40"/>
            </w:pPr>
            <w:r w:rsidR="3D568C09">
              <w:rPr/>
              <w:t>Jefferson</w:t>
            </w:r>
          </w:p>
        </w:tc>
        <w:tc>
          <w:tcPr>
            <w:tcW w:w="1170" w:type="dxa"/>
            <w:tcBorders>
              <w:top w:val="nil"/>
            </w:tcBorders>
            <w:tcMar/>
          </w:tcPr>
          <w:p w:rsidR="004B4BA3" w:rsidRDefault="004B4BA3" w14:paraId="53FA4BCC" w14:noSpellErr="1" wp14:textId="3DC5B434">
            <w:pPr>
              <w:spacing w:before="40" w:after="40"/>
            </w:pPr>
            <w:r w:rsidR="3D568C09">
              <w:rPr/>
              <w:t>18/04/16</w:t>
            </w:r>
          </w:p>
        </w:tc>
        <w:tc>
          <w:tcPr>
            <w:tcW w:w="4954" w:type="dxa"/>
            <w:tcBorders>
              <w:top w:val="nil"/>
            </w:tcBorders>
            <w:tcMar/>
          </w:tcPr>
          <w:p w:rsidR="004B4BA3" w:rsidRDefault="004B4BA3" w14:paraId="703BFD5C" wp14:textId="004E8DF3">
            <w:pPr>
              <w:spacing w:before="40" w:after="40"/>
            </w:pPr>
            <w:proofErr w:type="spellStart"/>
            <w:r w:rsidR="3D568C09">
              <w:rPr/>
              <w:t>Incluido</w:t>
            </w:r>
            <w:proofErr w:type="spellEnd"/>
            <w:r w:rsidR="3D568C09">
              <w:rPr/>
              <w:t xml:space="preserve"> o </w:t>
            </w:r>
            <w:proofErr w:type="spellStart"/>
            <w:r w:rsidR="3D568C09">
              <w:rPr/>
              <w:t>calculo</w:t>
            </w:r>
            <w:proofErr w:type="spellEnd"/>
            <w:r w:rsidR="3D568C09">
              <w:rPr/>
              <w:t xml:space="preserve"> de </w:t>
            </w:r>
            <w:proofErr w:type="spellStart"/>
            <w:r w:rsidR="3D568C09">
              <w:rPr/>
              <w:t>ponto</w:t>
            </w:r>
            <w:proofErr w:type="spellEnd"/>
            <w:r w:rsidR="3D568C09">
              <w:rPr/>
              <w:t xml:space="preserve"> de </w:t>
            </w:r>
            <w:proofErr w:type="spellStart"/>
            <w:r w:rsidR="3D568C09">
              <w:rPr/>
              <w:t>função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  <w:tcMar/>
          </w:tcPr>
          <w:p w:rsidR="004B4BA3" w:rsidRDefault="004B4BA3" w14:paraId="253F77F2" w14:noSpellErr="1" wp14:textId="6CF1A567">
            <w:pPr>
              <w:spacing w:before="40" w:after="40"/>
            </w:pPr>
            <w:r w:rsidR="3D568C09">
              <w:rPr/>
              <w:t>0.1</w:t>
            </w:r>
          </w:p>
        </w:tc>
      </w:tr>
      <w:tr xmlns:wp14="http://schemas.microsoft.com/office/word/2010/wordml" w:rsidR="004B4BA3" w:rsidTr="745D4EDB" w14:paraId="34EE2FDD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004B4BA3" w:rsidRDefault="004B4BA3" w14:paraId="6DA4162F" w14:noSpellErr="1" wp14:textId="0E58F649">
            <w:pPr>
              <w:spacing w:before="40" w:after="40"/>
            </w:pPr>
            <w:r w:rsidR="142A5E0B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004B4BA3" w:rsidRDefault="004B4BA3" w14:paraId="2DD8B8BA" w14:noSpellErr="1" wp14:textId="43C5B773">
            <w:pPr>
              <w:spacing w:before="40" w:after="40"/>
            </w:pPr>
            <w:r w:rsidR="142A5E0B">
              <w:rPr/>
              <w:t>20/04/16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004B4BA3" w:rsidRDefault="004B4BA3" w14:paraId="4EAE57DD" wp14:textId="2AD7C49A">
            <w:pPr>
              <w:spacing w:before="40" w:after="40"/>
            </w:pPr>
            <w:proofErr w:type="spellStart"/>
            <w:r w:rsidR="142A5E0B">
              <w:rPr/>
              <w:t>Incluida</w:t>
            </w:r>
            <w:proofErr w:type="spellEnd"/>
            <w:r w:rsidR="142A5E0B">
              <w:rPr/>
              <w:t xml:space="preserve"> </w:t>
            </w:r>
            <w:proofErr w:type="spellStart"/>
            <w:r w:rsidR="142A5E0B">
              <w:rPr/>
              <w:t>uma</w:t>
            </w:r>
            <w:proofErr w:type="spellEnd"/>
            <w:r w:rsidR="142A5E0B">
              <w:rPr/>
              <w:t xml:space="preserve"> </w:t>
            </w:r>
            <w:proofErr w:type="spellStart"/>
            <w:r w:rsidR="142A5E0B">
              <w:rPr/>
              <w:t>tabela</w:t>
            </w:r>
            <w:proofErr w:type="spellEnd"/>
            <w:r w:rsidR="142A5E0B">
              <w:rPr/>
              <w:t xml:space="preserve"> para </w:t>
            </w:r>
            <w:proofErr w:type="spellStart"/>
            <w:r w:rsidR="142A5E0B">
              <w:rPr/>
              <w:t>melhorar</w:t>
            </w:r>
            <w:proofErr w:type="spellEnd"/>
            <w:r w:rsidR="142A5E0B">
              <w:rPr/>
              <w:t xml:space="preserve"> </w:t>
            </w:r>
            <w:proofErr w:type="spellStart"/>
            <w:r w:rsidR="142A5E0B">
              <w:rPr/>
              <w:t>visualização</w:t>
            </w:r>
            <w:proofErr w:type="spellEnd"/>
            <w:r w:rsidR="142A5E0B">
              <w:rPr/>
              <w:t xml:space="preserve"> do </w:t>
            </w:r>
            <w:proofErr w:type="spellStart"/>
            <w:r w:rsidR="142A5E0B">
              <w:rPr/>
              <w:t>calculo</w:t>
            </w:r>
            <w:proofErr w:type="spellEnd"/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004B4BA3" w:rsidRDefault="004B4BA3" w14:paraId="4FCFF698" w14:noSpellErr="1" wp14:textId="7D14F14F">
            <w:pPr>
              <w:spacing w:before="40" w:after="40"/>
            </w:pPr>
            <w:r w:rsidR="142A5E0B">
              <w:rPr/>
              <w:t>0.2</w:t>
            </w:r>
          </w:p>
        </w:tc>
      </w:tr>
      <w:tr w:rsidR="3646409D" w:rsidTr="745D4EDB" w14:paraId="06165DEF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3646409D" w:rsidP="3646409D" w:rsidRDefault="3646409D" w14:noSpellErr="1" w14:paraId="30A7210F" w14:textId="6515AD88">
            <w:pPr>
              <w:pStyle w:val="Normal"/>
            </w:pPr>
            <w:r w:rsidR="3646409D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3646409D" w:rsidP="3646409D" w:rsidRDefault="3646409D" w14:noSpellErr="1" w14:paraId="4F6158F0" w14:textId="5C0D82E2">
            <w:pPr>
              <w:pStyle w:val="Normal"/>
            </w:pPr>
            <w:r w:rsidR="3646409D">
              <w:rPr/>
              <w:t>27/04/16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3646409D" w:rsidP="3646409D" w:rsidRDefault="3646409D" w14:paraId="70FE3338" w14:textId="169E75F4">
            <w:pPr>
              <w:pStyle w:val="Normal"/>
            </w:pPr>
            <w:proofErr w:type="spellStart"/>
            <w:r w:rsidR="3646409D">
              <w:rPr/>
              <w:t>Incluido</w:t>
            </w:r>
            <w:proofErr w:type="spellEnd"/>
            <w:r w:rsidR="3646409D">
              <w:rPr/>
              <w:t xml:space="preserve"> as </w:t>
            </w:r>
            <w:proofErr w:type="spellStart"/>
            <w:r w:rsidR="3646409D">
              <w:rPr/>
              <w:t>estimativas</w:t>
            </w:r>
            <w:proofErr w:type="spellEnd"/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3646409D" w:rsidP="3646409D" w:rsidRDefault="3646409D" w14:noSpellErr="1" w14:paraId="520878CA" w14:textId="241F9635">
            <w:pPr>
              <w:pStyle w:val="Normal"/>
            </w:pPr>
            <w:r w:rsidR="3646409D">
              <w:rPr/>
              <w:t>0.3</w:t>
            </w:r>
          </w:p>
        </w:tc>
      </w:tr>
      <w:tr w:rsidR="745D4EDB" w:rsidTr="745D4EDB" w14:paraId="09DE2ADD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745D4EDB" w:rsidP="745D4EDB" w:rsidRDefault="745D4EDB" w14:noSpellErr="1" w14:paraId="316D004A" w14:textId="4592D75D">
            <w:pPr>
              <w:pStyle w:val="Normal"/>
            </w:pPr>
            <w:r w:rsidR="745D4EDB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745D4EDB" w:rsidP="745D4EDB" w:rsidRDefault="745D4EDB" w14:noSpellErr="1" w14:paraId="1AFF6250" w14:textId="60A05CAF">
            <w:pPr>
              <w:pStyle w:val="Normal"/>
            </w:pPr>
            <w:r w:rsidR="745D4EDB">
              <w:rPr/>
              <w:t>27/04/16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745D4EDB" w:rsidP="745D4EDB" w:rsidRDefault="745D4EDB" w14:paraId="2A81678A" w14:textId="2D5E4919">
            <w:pPr>
              <w:pStyle w:val="Normal"/>
            </w:pPr>
            <w:proofErr w:type="spellStart"/>
            <w:r w:rsidR="745D4EDB">
              <w:rPr/>
              <w:t>Incluido</w:t>
            </w:r>
            <w:proofErr w:type="spellEnd"/>
            <w:r w:rsidR="745D4EDB">
              <w:rPr/>
              <w:t xml:space="preserve"> a </w:t>
            </w:r>
            <w:proofErr w:type="spellStart"/>
            <w:r w:rsidR="745D4EDB">
              <w:rPr/>
              <w:t>lista</w:t>
            </w:r>
            <w:proofErr w:type="spellEnd"/>
            <w:r w:rsidR="745D4EDB">
              <w:rPr/>
              <w:t xml:space="preserve"> de </w:t>
            </w:r>
            <w:proofErr w:type="spellStart"/>
            <w:r w:rsidR="745D4EDB">
              <w:rPr/>
              <w:t>riscos</w:t>
            </w:r>
            <w:proofErr w:type="spellEnd"/>
            <w:r w:rsidR="745D4EDB">
              <w:rPr/>
              <w:t xml:space="preserve"> e </w:t>
            </w:r>
            <w:proofErr w:type="spellStart"/>
            <w:r w:rsidR="745D4EDB">
              <w:rPr/>
              <w:t>os</w:t>
            </w:r>
            <w:proofErr w:type="spellEnd"/>
            <w:r w:rsidR="745D4EDB">
              <w:rPr/>
              <w:t xml:space="preserve"> </w:t>
            </w:r>
            <w:proofErr w:type="spellStart"/>
            <w:r w:rsidR="745D4EDB">
              <w:rPr/>
              <w:t>formularios</w:t>
            </w:r>
            <w:proofErr w:type="spellEnd"/>
            <w:r w:rsidR="745D4EDB">
              <w:rPr/>
              <w:t xml:space="preserve"> de </w:t>
            </w:r>
            <w:proofErr w:type="spellStart"/>
            <w:r w:rsidR="745D4EDB">
              <w:rPr/>
              <w:t>riscos</w:t>
            </w:r>
            <w:proofErr w:type="spellEnd"/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745D4EDB" w:rsidP="745D4EDB" w:rsidRDefault="745D4EDB" w14:noSpellErr="1" w14:paraId="6B157569" w14:textId="43ECB263">
            <w:pPr>
              <w:pStyle w:val="Normal"/>
            </w:pPr>
            <w:r w:rsidR="745D4EDB">
              <w:rPr/>
              <w:t>0.4</w:t>
            </w:r>
          </w:p>
        </w:tc>
      </w:tr>
    </w:tbl>
    <w:p xmlns:wp14="http://schemas.microsoft.com/office/word/2010/wordml" w:rsidR="004B4BA3" w:rsidRDefault="004B4BA3" w14:paraId="2216E7D3" wp14:textId="77777777">
      <w:pPr>
        <w:rPr>
          <w:b/>
        </w:rPr>
      </w:pPr>
    </w:p>
    <w:p xmlns:wp14="http://schemas.microsoft.com/office/word/2010/wordml" w:rsidR="004B4BA3" w:rsidRDefault="004B4BA3" w14:paraId="3D9E26C6" wp14:textId="77777777"/>
    <w:p w:rsidR="3D568C09" w:rsidP="3D568C09" w:rsidRDefault="3D568C09" w14:paraId="46D02713" w14:noSpellErr="1" w14:textId="14F9787F">
      <w:pPr>
        <w:pStyle w:val="TOCEntry"/>
        <w:jc w:val="center"/>
      </w:pPr>
      <w:r w:rsidRPr="142A5E0B" w:rsidR="142A5E0B">
        <w:rPr>
          <w:noProof w:val="0"/>
          <w:sz w:val="36"/>
          <w:szCs w:val="36"/>
          <w:lang w:val="pt-BR"/>
        </w:rPr>
        <w:t>Calculo</w:t>
      </w:r>
      <w:r w:rsidRPr="142A5E0B" w:rsidR="142A5E0B">
        <w:rPr>
          <w:noProof w:val="0"/>
          <w:sz w:val="36"/>
          <w:szCs w:val="36"/>
          <w:lang w:val="pt-BR"/>
        </w:rPr>
        <w:t xml:space="preserve"> de </w:t>
      </w:r>
      <w:r w:rsidRPr="142A5E0B" w:rsidR="142A5E0B">
        <w:rPr>
          <w:noProof w:val="0"/>
          <w:sz w:val="36"/>
          <w:szCs w:val="36"/>
          <w:lang w:val="pt-BR"/>
        </w:rPr>
        <w:t>ponto</w:t>
      </w:r>
      <w:r w:rsidRPr="142A5E0B" w:rsidR="142A5E0B">
        <w:rPr>
          <w:noProof w:val="0"/>
          <w:sz w:val="36"/>
          <w:szCs w:val="36"/>
          <w:lang w:val="pt-BR"/>
        </w:rPr>
        <w:t xml:space="preserve"> de </w:t>
      </w:r>
      <w:r w:rsidRPr="142A5E0B" w:rsidR="142A5E0B">
        <w:rPr>
          <w:noProof w:val="0"/>
          <w:sz w:val="36"/>
          <w:szCs w:val="36"/>
          <w:lang w:val="pt-BR"/>
        </w:rPr>
        <w:t>função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965"/>
        <w:gridCol w:w="1725"/>
        <w:gridCol w:w="990"/>
        <w:gridCol w:w="1020"/>
        <w:gridCol w:w="1320"/>
        <w:gridCol w:w="1665"/>
      </w:tblGrid>
      <w:tr w:rsidR="142A5E0B" w:rsidTr="142A5E0B" w14:paraId="5599F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142A5E0B" w:rsidP="142A5E0B" w:rsidRDefault="142A5E0B" w14:paraId="3477BCA1" w14:textId="09995894">
            <w:pPr>
              <w:pStyle w:val="TOCEntry"/>
            </w:pPr>
            <w:r w:rsidRPr="142A5E0B" w:rsidR="142A5E0B">
              <w:rPr>
                <w:b w:val="1"/>
                <w:bCs w:val="1"/>
                <w:sz w:val="22"/>
                <w:szCs w:val="22"/>
              </w:rPr>
              <w:t xml:space="preserve">Valor do </w:t>
            </w:r>
            <w:proofErr w:type="spellStart"/>
            <w:r w:rsidRPr="142A5E0B" w:rsidR="142A5E0B">
              <w:rPr>
                <w:b w:val="1"/>
                <w:bCs w:val="1"/>
                <w:sz w:val="22"/>
                <w:szCs w:val="22"/>
              </w:rPr>
              <w:t>domínio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142A5E0B" w:rsidP="142A5E0B" w:rsidRDefault="142A5E0B" w14:paraId="7B180CF5" w14:textId="50D98124">
            <w:pPr>
              <w:pStyle w:val="TOCEntry"/>
            </w:pPr>
            <w:proofErr w:type="spellStart"/>
            <w:r w:rsidRPr="142A5E0B" w:rsidR="142A5E0B">
              <w:rPr>
                <w:sz w:val="22"/>
                <w:szCs w:val="22"/>
              </w:rPr>
              <w:t>Contagem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42A5E0B" w:rsidP="142A5E0B" w:rsidRDefault="142A5E0B" w14:noSpellErr="1" w14:paraId="6271D4CE" w14:textId="08007415">
            <w:pPr>
              <w:pStyle w:val="TOCEntry"/>
            </w:pPr>
            <w:r w:rsidRPr="142A5E0B" w:rsidR="142A5E0B">
              <w:rPr>
                <w:sz w:val="22"/>
                <w:szCs w:val="22"/>
              </w:rPr>
              <w:t>Simples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142A5E0B" w:rsidP="142A5E0B" w:rsidRDefault="142A5E0B" w14:paraId="633D550C" w14:textId="431B4271">
            <w:pPr>
              <w:pStyle w:val="TOCEntry"/>
            </w:pPr>
            <w:proofErr w:type="spellStart"/>
            <w:r w:rsidRPr="142A5E0B" w:rsidR="142A5E0B">
              <w:rPr>
                <w:sz w:val="22"/>
                <w:szCs w:val="22"/>
              </w:rPr>
              <w:t>Médio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142A5E0B" w:rsidP="142A5E0B" w:rsidRDefault="142A5E0B" w14:paraId="68EB9397" w14:textId="5E11D6EA">
            <w:pPr>
              <w:pStyle w:val="TOCEntry"/>
            </w:pPr>
            <w:proofErr w:type="spellStart"/>
            <w:r w:rsidRPr="142A5E0B" w:rsidR="142A5E0B">
              <w:rPr>
                <w:sz w:val="22"/>
                <w:szCs w:val="22"/>
              </w:rPr>
              <w:t>Complexo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2A5E0B" w:rsidP="142A5E0B" w:rsidRDefault="142A5E0B" w14:paraId="0B584AAE" w14:textId="1177AFED">
            <w:pPr>
              <w:pStyle w:val="TOCEntry"/>
            </w:pPr>
            <w:r w:rsidRPr="142A5E0B" w:rsidR="142A5E0B">
              <w:rPr>
                <w:sz w:val="22"/>
                <w:szCs w:val="22"/>
              </w:rPr>
              <w:t xml:space="preserve">FB </w:t>
            </w:r>
            <w:proofErr w:type="spellStart"/>
            <w:r w:rsidRPr="142A5E0B" w:rsidR="142A5E0B">
              <w:rPr>
                <w:sz w:val="22"/>
                <w:szCs w:val="22"/>
              </w:rPr>
              <w:t>computado</w:t>
            </w:r>
            <w:proofErr w:type="spellEnd"/>
          </w:p>
        </w:tc>
      </w:tr>
      <w:tr w:rsidR="142A5E0B" w:rsidTr="142A5E0B" w14:paraId="14220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142A5E0B" w:rsidP="142A5E0B" w:rsidRDefault="142A5E0B" w14:paraId="45C70C65" w14:textId="3BD1CD18">
            <w:pPr>
              <w:pStyle w:val="TOCEntry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 xml:space="preserve">Entradas </w:t>
            </w: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externas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142A5E0B" w:rsidP="142A5E0B" w:rsidRDefault="142A5E0B" w14:paraId="642A91EA" w14:textId="6F4EF628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42A5E0B" w:rsidP="142A5E0B" w:rsidRDefault="142A5E0B" w14:noSpellErr="1" w14:paraId="676AF915" w14:textId="672D12F6">
            <w:pPr>
              <w:pStyle w:val="TOCEntry"/>
              <w:jc w:val="center"/>
            </w:pPr>
            <w:r w:rsidRPr="142A5E0B" w:rsidR="142A5E0B">
              <w:rPr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142A5E0B" w:rsidP="142A5E0B" w:rsidRDefault="142A5E0B" w14:paraId="0F009689" w14:textId="7BD994E0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142A5E0B" w:rsidP="142A5E0B" w:rsidRDefault="142A5E0B" w14:paraId="10CC4142" w14:textId="5CCEED05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2A5E0B" w:rsidP="142A5E0B" w:rsidRDefault="142A5E0B" w14:paraId="0C1CC3BD" w14:textId="75CE5A41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9</w:t>
            </w:r>
          </w:p>
        </w:tc>
      </w:tr>
      <w:tr w:rsidR="142A5E0B" w:rsidTr="142A5E0B" w14:paraId="60FC7F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142A5E0B" w:rsidP="142A5E0B" w:rsidRDefault="142A5E0B" w14:paraId="4C77A3CB" w14:textId="73456A56">
            <w:pPr>
              <w:pStyle w:val="TOCEntry"/>
            </w:pP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Saídas</w:t>
            </w:r>
            <w:proofErr w:type="spellEnd"/>
            <w:r w:rsidRPr="142A5E0B" w:rsidR="142A5E0B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externas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142A5E0B" w:rsidP="142A5E0B" w:rsidRDefault="142A5E0B" w14:paraId="1EAEA6B7" w14:textId="28EAAEC2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42A5E0B" w:rsidP="142A5E0B" w:rsidRDefault="142A5E0B" w14:noSpellErr="1" w14:paraId="5236DC64" w14:textId="199EDDA6">
            <w:pPr>
              <w:pStyle w:val="TOCEntry"/>
              <w:jc w:val="center"/>
            </w:pPr>
            <w:r w:rsidRPr="142A5E0B" w:rsidR="142A5E0B">
              <w:rPr>
                <w:sz w:val="22"/>
                <w:szCs w:val="22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142A5E0B" w:rsidP="142A5E0B" w:rsidRDefault="142A5E0B" w14:paraId="0E7627C5" w14:textId="0CB9218B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142A5E0B" w:rsidP="142A5E0B" w:rsidRDefault="142A5E0B" w14:paraId="111D8CC4" w14:textId="2D7A4B06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2A5E0B" w:rsidP="142A5E0B" w:rsidRDefault="142A5E0B" w14:paraId="521AB666" w14:textId="1A2B2B98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4</w:t>
            </w:r>
          </w:p>
        </w:tc>
      </w:tr>
      <w:tr w:rsidR="142A5E0B" w:rsidTr="142A5E0B" w14:paraId="6641E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142A5E0B" w:rsidP="142A5E0B" w:rsidRDefault="142A5E0B" w14:paraId="2244FBBD" w14:textId="4FAA00CA">
            <w:pPr>
              <w:pStyle w:val="TOCEntry"/>
            </w:pP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Consultas</w:t>
            </w:r>
            <w:proofErr w:type="spellEnd"/>
            <w:r w:rsidRPr="142A5E0B" w:rsidR="142A5E0B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externas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142A5E0B" w:rsidP="142A5E0B" w:rsidRDefault="142A5E0B" w14:paraId="50BAD6D4" w14:textId="5A767A08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42A5E0B" w:rsidP="142A5E0B" w:rsidRDefault="142A5E0B" w14:paraId="3FB81115" w14:textId="68868205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142A5E0B" w:rsidP="142A5E0B" w:rsidRDefault="142A5E0B" w14:paraId="39629051" w14:textId="7D80AE19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142A5E0B" w:rsidP="142A5E0B" w:rsidRDefault="142A5E0B" w14:paraId="7E81E96E" w14:textId="2CDC2CC3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2A5E0B" w:rsidP="142A5E0B" w:rsidRDefault="142A5E0B" w14:paraId="1A6FF750" w14:textId="3482807B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0</w:t>
            </w:r>
          </w:p>
        </w:tc>
      </w:tr>
      <w:tr w:rsidR="142A5E0B" w:rsidTr="142A5E0B" w14:paraId="6E728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142A5E0B" w:rsidP="142A5E0B" w:rsidRDefault="142A5E0B" w14:paraId="5D9D82A6" w14:textId="17BC7FBA">
            <w:pPr>
              <w:pStyle w:val="TOCEntry"/>
            </w:pP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Arquivos</w:t>
            </w:r>
            <w:proofErr w:type="spellEnd"/>
            <w:r w:rsidRPr="142A5E0B" w:rsidR="142A5E0B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Lógicos</w:t>
            </w:r>
            <w:proofErr w:type="spellEnd"/>
            <w:r w:rsidRPr="142A5E0B" w:rsidR="142A5E0B">
              <w:rPr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Internos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142A5E0B" w:rsidP="142A5E0B" w:rsidRDefault="142A5E0B" w14:paraId="78F0AD72" w14:textId="7F6EFD92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42A5E0B" w:rsidP="142A5E0B" w:rsidRDefault="142A5E0B" w14:paraId="1472596B" w14:textId="6DB1EA7C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142A5E0B" w:rsidP="142A5E0B" w:rsidRDefault="142A5E0B" w14:paraId="61EF664E" w14:textId="303D79B6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142A5E0B" w:rsidP="142A5E0B" w:rsidRDefault="142A5E0B" w14:paraId="67BBD0F1" w14:textId="42DD588B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2A5E0B" w:rsidP="142A5E0B" w:rsidRDefault="142A5E0B" w14:paraId="73CDB2A0" w14:textId="05143DDC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0</w:t>
            </w:r>
          </w:p>
        </w:tc>
      </w:tr>
      <w:tr w:rsidR="142A5E0B" w:rsidTr="142A5E0B" w14:paraId="477B5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142A5E0B" w:rsidP="142A5E0B" w:rsidRDefault="142A5E0B" w14:paraId="5A69A985" w14:textId="64D1B80A">
            <w:pPr>
              <w:pStyle w:val="TOCEntry"/>
            </w:pP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Arquivos</w:t>
            </w:r>
            <w:proofErr w:type="spellEnd"/>
            <w:r w:rsidRPr="142A5E0B" w:rsidR="142A5E0B">
              <w:rPr>
                <w:b w:val="0"/>
                <w:bCs w:val="0"/>
                <w:sz w:val="22"/>
                <w:szCs w:val="22"/>
              </w:rPr>
              <w:t xml:space="preserve"> de Interface </w:t>
            </w: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Externos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142A5E0B" w:rsidP="142A5E0B" w:rsidRDefault="142A5E0B" w14:paraId="5F3F13FF" w14:textId="1AAA550B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42A5E0B" w:rsidP="142A5E0B" w:rsidRDefault="142A5E0B" w14:paraId="4E737288" w14:textId="0D758A66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142A5E0B" w:rsidP="142A5E0B" w:rsidRDefault="142A5E0B" w14:paraId="35912B23" w14:textId="1DA48D82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142A5E0B" w:rsidP="142A5E0B" w:rsidRDefault="142A5E0B" w14:paraId="1ACF36B6" w14:textId="0EB46A1F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2A5E0B" w:rsidP="142A5E0B" w:rsidRDefault="142A5E0B" w14:paraId="57EEE335" w14:textId="47307D83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0</w:t>
            </w:r>
          </w:p>
        </w:tc>
      </w:tr>
      <w:tr w:rsidR="142A5E0B" w:rsidTr="142A5E0B" w14:paraId="2DA08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142A5E0B" w:rsidP="142A5E0B" w:rsidRDefault="142A5E0B" w14:paraId="358CA36F" w14:textId="75221553">
            <w:pPr>
              <w:pStyle w:val="TOCEntry"/>
            </w:pPr>
            <w:proofErr w:type="spellStart"/>
            <w:r w:rsidRPr="142A5E0B" w:rsidR="142A5E0B">
              <w:rPr>
                <w:b w:val="0"/>
                <w:bCs w:val="0"/>
                <w:sz w:val="22"/>
                <w:szCs w:val="22"/>
              </w:rPr>
              <w:t>Contagem</w:t>
            </w:r>
            <w:proofErr w:type="spellEnd"/>
            <w:r w:rsidRPr="142A5E0B" w:rsidR="142A5E0B">
              <w:rPr>
                <w:b w:val="0"/>
                <w:bCs w:val="0"/>
                <w:sz w:val="22"/>
                <w:szCs w:val="22"/>
              </w:rPr>
              <w:t xml:space="preserve">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142A5E0B" w:rsidP="142A5E0B" w:rsidRDefault="142A5E0B" w14:paraId="67228E66" w14:textId="5EA923CB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142A5E0B" w:rsidP="142A5E0B" w:rsidRDefault="142A5E0B" w14:paraId="772731F2" w14:textId="31525558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tcMar/>
          </w:tcPr>
          <w:p w:rsidR="142A5E0B" w:rsidP="142A5E0B" w:rsidRDefault="142A5E0B" w14:paraId="509BE205" w14:textId="44693F52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</w:tcPr>
          <w:p w:rsidR="142A5E0B" w:rsidP="142A5E0B" w:rsidRDefault="142A5E0B" w14:paraId="57A93C25" w14:textId="4CA0BC3C">
            <w:pPr>
              <w:pStyle w:val="TOCEntry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42A5E0B" w:rsidP="142A5E0B" w:rsidRDefault="142A5E0B" w14:paraId="2A48CBD8" w14:textId="030ECFED">
            <w:pPr>
              <w:pStyle w:val="TOCEntry"/>
              <w:jc w:val="center"/>
            </w:pPr>
            <w:r w:rsidRPr="142A5E0B" w:rsidR="142A5E0B">
              <w:rPr>
                <w:b w:val="0"/>
                <w:bCs w:val="0"/>
                <w:sz w:val="22"/>
                <w:szCs w:val="22"/>
              </w:rPr>
              <w:t>13</w:t>
            </w:r>
          </w:p>
        </w:tc>
      </w:tr>
    </w:tbl>
    <w:p w:rsidR="3D568C09" w:rsidP="3D568C09" w:rsidRDefault="3D568C09" w14:paraId="5C57F73C" w14:noSpellErr="1" w14:textId="78385F1D">
      <w:pPr>
        <w:pStyle w:val="Ttulo2"/>
        <w:numPr>
          <w:numId w:val="0"/>
        </w:numPr>
        <w:jc w:val="left"/>
      </w:pPr>
    </w:p>
    <w:p w:rsidR="3D568C09" w:rsidRDefault="3D568C09" w14:paraId="03F44CCA" w14:textId="400AEFD2"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1.    O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sistema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requer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salvamento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(backup) e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recuperação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confiável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(</w:t>
      </w:r>
      <w:proofErr w:type="spellStart"/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recovery</w:t>
      </w:r>
      <w:proofErr w:type="spellEnd"/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)? 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0578281E" w14:textId="5EB93213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2.    São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necessárias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comunicações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de dados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especializadas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para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transferir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informações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para 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aplicação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ou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da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aplicação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397B4E4C" w14:textId="51A44CD6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3.   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Há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funções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de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processamento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distribuído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160683F5" w14:textId="19FA7357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4.    O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desempenho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é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crítico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2CEE8F68" w14:textId="0B6175F3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5.    O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sistema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rodará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em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um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ambiente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operacional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existente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e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intensamente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utilizado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0A5BD9A0" w14:textId="3E162A45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6.    O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sistema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requer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entrada de dados on-line?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34199F2D" w14:textId="18CF3725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7.    A entrada on-line de dados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requer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que 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transação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de entrada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seja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composta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em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múltiplas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telas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ou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operações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paraId="7CA4527F" w14:textId="03C3823A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8.   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Os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proofErr w:type="spellStart"/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ILFs</w:t>
      </w:r>
      <w:proofErr w:type="spellEnd"/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são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atualizados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on-line?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6A033920" w14:textId="2D241468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9.    As entradas,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saídas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,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arquivos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ou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consultas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são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complexas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5EE5A156" w14:textId="639AB112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10.    O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processamento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interno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é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complexo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01DE570B" w14:textId="591344F1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11.    O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código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é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projetado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para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ser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reutilizável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0E591B87" w14:textId="62A492A9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12.    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conversão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e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instalação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estão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incluídas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no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projeto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4205C890" w14:textId="7766E411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13.    O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sistema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é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projetado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para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múltiplas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instalações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em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diferentes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organizações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</w:p>
    <w:p w:rsidR="3D568C09" w:rsidRDefault="3D568C09" w14:noSpellErr="1" w14:paraId="1A207227" w14:textId="46E9E6B6">
      <w:r>
        <w:br/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14.    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aplicação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é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projetada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para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facilitar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a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troca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e o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uso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pelo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usuário</w:t>
      </w:r>
      <w:r w:rsidRPr="3D568C09" w:rsidR="3D568C0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?</w:t>
      </w:r>
      <w:r>
        <w:br/>
      </w:r>
      <w:r w:rsidRPr="3D568C09" w:rsidR="3D568C09">
        <w:rPr>
          <w:rFonts w:ascii="Times" w:hAnsi="Times" w:eastAsia="Times" w:cs="Times"/>
          <w:noProof w:val="0"/>
          <w:sz w:val="24"/>
          <w:szCs w:val="24"/>
          <w:lang w:val="pt-BR"/>
        </w:rPr>
        <w:t>R: 0</w:t>
      </w:r>
      <w:r>
        <w:br/>
      </w:r>
    </w:p>
    <w:p w:rsidR="3D568C09" w:rsidRDefault="3D568C09" w14:paraId="5EDEFCA5" w14:textId="29F42995"/>
    <w:p w:rsidR="3D568C09" w:rsidRDefault="3D568C09" w14:paraId="4B51F1CD" w14:textId="617E5EDB">
      <w:r w:rsidRPr="3D568C09" w:rsidR="3D568C09">
        <w:rPr>
          <w:rFonts w:ascii="Times" w:hAnsi="Times" w:eastAsia="Times" w:cs="Times"/>
          <w:sz w:val="24"/>
          <w:szCs w:val="24"/>
          <w:highlight w:val="lightGray"/>
        </w:rPr>
        <w:t xml:space="preserve">FP = </w:t>
      </w:r>
      <w:proofErr w:type="spellStart"/>
      <w:r w:rsidRPr="3D568C09" w:rsidR="3D568C09">
        <w:rPr>
          <w:rFonts w:ascii="Times" w:hAnsi="Times" w:eastAsia="Times" w:cs="Times"/>
          <w:sz w:val="24"/>
          <w:szCs w:val="24"/>
          <w:highlight w:val="lightGray"/>
        </w:rPr>
        <w:t>contagem</w:t>
      </w:r>
      <w:proofErr w:type="spellEnd"/>
      <w:r w:rsidRPr="3D568C09" w:rsidR="3D568C09">
        <w:rPr>
          <w:rFonts w:ascii="Times" w:hAnsi="Times" w:eastAsia="Times" w:cs="Times"/>
          <w:sz w:val="24"/>
          <w:szCs w:val="24"/>
          <w:highlight w:val="lightGray"/>
        </w:rPr>
        <w:t xml:space="preserve"> total x [0.65 + 0,01 x </w:t>
      </w:r>
      <w:r w:rsidRPr="3D568C09" w:rsidR="3D568C09">
        <w:rPr>
          <w:rFonts w:ascii="Times" w:hAnsi="Times" w:eastAsia="Times" w:cs="Times"/>
          <w:sz w:val="24"/>
          <w:szCs w:val="24"/>
          <w:highlight w:val="lightGray"/>
        </w:rPr>
        <w:t>Σ (Fi)</w:t>
      </w:r>
      <w:r w:rsidRPr="3D568C09" w:rsidR="3D568C09">
        <w:rPr>
          <w:rFonts w:ascii="Times" w:hAnsi="Times" w:eastAsia="Times" w:cs="Times"/>
          <w:sz w:val="24"/>
          <w:szCs w:val="24"/>
          <w:highlight w:val="lightGray"/>
        </w:rPr>
        <w:t>]</w:t>
      </w:r>
    </w:p>
    <w:p w:rsidR="3D568C09" w:rsidRDefault="3D568C09" w14:paraId="608B6B34" w14:noSpellErr="1" w14:textId="3E020232">
      <w:r w:rsidRPr="142A5E0B" w:rsidR="142A5E0B">
        <w:rPr>
          <w:rFonts w:ascii="Times" w:hAnsi="Times" w:eastAsia="Times" w:cs="Times"/>
          <w:sz w:val="24"/>
          <w:szCs w:val="24"/>
          <w:highlight w:val="lightGray"/>
        </w:rPr>
        <w:t>FP =</w:t>
      </w:r>
      <w:r w:rsidRPr="142A5E0B" w:rsidR="142A5E0B">
        <w:rPr>
          <w:rFonts w:ascii="Times" w:hAnsi="Times" w:eastAsia="Times" w:cs="Times"/>
          <w:sz w:val="24"/>
          <w:szCs w:val="24"/>
          <w:highlight w:val="lightGray"/>
        </w:rPr>
        <w:t xml:space="preserve"> 8,45</w:t>
      </w:r>
      <w:r>
        <w:br/>
      </w:r>
    </w:p>
    <w:p w:rsidR="142A5E0B" w:rsidP="142A5E0B" w:rsidRDefault="142A5E0B" w14:paraId="6CD0B70B" w14:textId="379D63A8">
      <w:pPr>
        <w:pStyle w:val="TOCEntry"/>
        <w:jc w:val="center"/>
      </w:pPr>
    </w:p>
    <w:p w:rsidR="142A5E0B" w:rsidP="142A5E0B" w:rsidRDefault="142A5E0B" w14:paraId="225670DD" w14:textId="2DA1336C">
      <w:pPr>
        <w:pStyle w:val="TOCEntry"/>
        <w:jc w:val="center"/>
      </w:pPr>
    </w:p>
    <w:p w:rsidR="3D568C09" w:rsidP="3D568C09" w:rsidRDefault="3D568C09" w14:paraId="6F322072" w14:textId="7E6FCC30">
      <w:pPr>
        <w:pStyle w:val="TOCEntry"/>
        <w:jc w:val="center"/>
      </w:pPr>
      <w:proofErr w:type="spellStart"/>
      <w:r w:rsidRPr="3D568C09" w:rsidR="3D568C09">
        <w:rPr>
          <w:sz w:val="36"/>
          <w:szCs w:val="36"/>
        </w:rPr>
        <w:t>Estimativa</w:t>
      </w:r>
      <w:proofErr w:type="spellEnd"/>
      <w:r w:rsidRPr="3D568C09" w:rsidR="3D568C09">
        <w:rPr>
          <w:sz w:val="36"/>
          <w:szCs w:val="36"/>
        </w:rPr>
        <w:t xml:space="preserve"> (</w:t>
      </w:r>
      <w:proofErr w:type="spellStart"/>
      <w:r w:rsidRPr="3D568C09" w:rsidR="3D568C09">
        <w:rPr>
          <w:sz w:val="36"/>
          <w:szCs w:val="36"/>
        </w:rPr>
        <w:t>esforço</w:t>
      </w:r>
      <w:proofErr w:type="spellEnd"/>
      <w:r w:rsidRPr="3D568C09" w:rsidR="3D568C09">
        <w:rPr>
          <w:sz w:val="36"/>
          <w:szCs w:val="36"/>
        </w:rPr>
        <w:t xml:space="preserve">, </w:t>
      </w:r>
      <w:proofErr w:type="spellStart"/>
      <w:r w:rsidRPr="3D568C09" w:rsidR="3D568C09">
        <w:rPr>
          <w:sz w:val="36"/>
          <w:szCs w:val="36"/>
        </w:rPr>
        <w:t>prazo</w:t>
      </w:r>
      <w:proofErr w:type="spellEnd"/>
      <w:r w:rsidRPr="3D568C09" w:rsidR="3D568C09">
        <w:rPr>
          <w:sz w:val="36"/>
          <w:szCs w:val="36"/>
        </w:rPr>
        <w:t xml:space="preserve">, </w:t>
      </w:r>
      <w:proofErr w:type="spellStart"/>
      <w:r w:rsidRPr="3D568C09" w:rsidR="3D568C09">
        <w:rPr>
          <w:sz w:val="36"/>
          <w:szCs w:val="36"/>
        </w:rPr>
        <w:t>custo</w:t>
      </w:r>
      <w:proofErr w:type="spellEnd"/>
      <w:r w:rsidRPr="3D568C09" w:rsidR="3D568C09">
        <w:rPr>
          <w:sz w:val="36"/>
          <w:szCs w:val="36"/>
        </w:rPr>
        <w:t>)</w:t>
      </w:r>
    </w:p>
    <w:p w:rsidR="3D568C09" w:rsidP="3D568C09" w:rsidRDefault="3D568C09" w14:paraId="5CD97FEA" w14:textId="6F54D3DD">
      <w:pPr>
        <w:pStyle w:val="Normal"/>
        <w:sectPr w:rsidR="004B4BA3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bookmarkStart w:name="_Toc439994690" w:id="51"/>
    <w:bookmarkEnd w:id="51"/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65AC935A" w:rsidTr="65AC935A" w14:paraId="65B41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tcMar/>
          </w:tcPr>
          <w:p w:rsidR="65AC935A" w:rsidP="65AC935A" w:rsidRDefault="65AC935A" w14:paraId="7F0580E7" w14:textId="11B0B060">
            <w:pPr>
              <w:pStyle w:val="template"/>
              <w:jc w:val="center"/>
            </w:pPr>
            <w:proofErr w:type="spellStart"/>
            <w:r w:rsidRPr="65AC935A" w:rsidR="65AC935A">
              <w:rPr>
                <w:i w:val="0"/>
                <w:iCs w:val="0"/>
              </w:rPr>
              <w:t>Esforço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6" w:type="dxa"/>
            <w:tcMar/>
          </w:tcPr>
          <w:p w:rsidR="65AC935A" w:rsidP="65AC935A" w:rsidRDefault="65AC935A" w14:paraId="344F8BFF" w14:textId="7C11974A">
            <w:pPr>
              <w:pStyle w:val="template"/>
              <w:jc w:val="center"/>
            </w:pPr>
            <w:proofErr w:type="spellStart"/>
            <w:r w:rsidRPr="65AC935A" w:rsidR="65AC935A">
              <w:rPr>
                <w:i w:val="0"/>
                <w:iCs w:val="0"/>
              </w:rPr>
              <w:t>Prazo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6" w:type="dxa"/>
            <w:tcMar/>
          </w:tcPr>
          <w:p w:rsidR="65AC935A" w:rsidP="65AC935A" w:rsidRDefault="65AC935A" w14:paraId="1D4D7666" w14:textId="60028B06">
            <w:pPr>
              <w:pStyle w:val="template"/>
              <w:jc w:val="center"/>
            </w:pPr>
            <w:proofErr w:type="spellStart"/>
            <w:r w:rsidRPr="65AC935A" w:rsidR="65AC935A">
              <w:rPr>
                <w:i w:val="0"/>
                <w:iCs w:val="0"/>
              </w:rPr>
              <w:t>Custo</w:t>
            </w:r>
            <w:proofErr w:type="spellEnd"/>
          </w:p>
        </w:tc>
      </w:tr>
      <w:tr w:rsidR="65AC935A" w:rsidTr="65AC935A" w14:paraId="7178A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tcMar/>
          </w:tcPr>
          <w:p w:rsidR="65AC935A" w:rsidP="65AC935A" w:rsidRDefault="65AC935A" w14:paraId="0D26F041" w14:textId="4A60DF95">
            <w:pPr>
              <w:pStyle w:val="template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6" w:type="dxa"/>
            <w:tcMar/>
          </w:tcPr>
          <w:p w:rsidR="65AC935A" w:rsidP="65AC935A" w:rsidRDefault="65AC935A" w14:paraId="1F57E81C" w14:textId="3BCF0BBE">
            <w:pPr>
              <w:pStyle w:val="template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6" w:type="dxa"/>
            <w:tcMar/>
          </w:tcPr>
          <w:p w:rsidR="65AC935A" w:rsidP="65AC935A" w:rsidRDefault="65AC935A" w14:paraId="55C1ADA4" w14:textId="246B1F84">
            <w:pPr>
              <w:pStyle w:val="template"/>
            </w:pPr>
          </w:p>
        </w:tc>
      </w:tr>
      <w:tr w:rsidR="65AC935A" w:rsidTr="65AC935A" w14:paraId="319D5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  <w:tcMar/>
          </w:tcPr>
          <w:p w:rsidR="65AC935A" w:rsidP="65AC935A" w:rsidRDefault="65AC935A" w14:paraId="19924D29" w14:textId="1AD9778C">
            <w:pPr>
              <w:pStyle w:val="template"/>
              <w:jc w:val="center"/>
            </w:pPr>
            <w:r w:rsidRPr="65AC935A" w:rsidR="65AC935A">
              <w:rPr>
                <w:b w:val="0"/>
                <w:bCs w:val="0"/>
                <w:i w:val="0"/>
                <w:iCs w:val="0"/>
              </w:rPr>
              <w:t>5 FPs</w:t>
            </w:r>
            <w:r w:rsidRPr="65AC935A" w:rsidR="65AC935A">
              <w:rPr>
                <w:b w:val="0"/>
                <w:bCs w:val="0"/>
                <w:i w:val="0"/>
                <w:iCs w:val="0"/>
              </w:rPr>
              <w:t>/</w:t>
            </w:r>
            <w:proofErr w:type="spellStart"/>
            <w:r w:rsidRPr="65AC935A" w:rsidR="65AC935A">
              <w:rPr>
                <w:b w:val="0"/>
                <w:bCs w:val="0"/>
                <w:i w:val="0"/>
                <w:iCs w:val="0"/>
              </w:rPr>
              <w:t>mês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6" w:type="dxa"/>
            <w:tcMar/>
          </w:tcPr>
          <w:p w:rsidR="65AC935A" w:rsidP="65AC935A" w:rsidRDefault="65AC935A" w14:paraId="3C3175AF" w14:textId="18B69490">
            <w:pPr>
              <w:pStyle w:val="template"/>
              <w:jc w:val="center"/>
            </w:pPr>
            <w:r w:rsidRPr="65AC935A" w:rsidR="65AC935A">
              <w:rPr>
                <w:i w:val="0"/>
                <w:iCs w:val="0"/>
              </w:rPr>
              <w:t xml:space="preserve">~51 </w:t>
            </w:r>
            <w:proofErr w:type="spellStart"/>
            <w:r w:rsidRPr="65AC935A" w:rsidR="65AC935A">
              <w:rPr>
                <w:i w:val="0"/>
                <w:iCs w:val="0"/>
              </w:rPr>
              <w:t>dias</w:t>
            </w:r>
            <w:proofErr w:type="spellEnd"/>
            <w:r w:rsidRPr="65AC935A" w:rsidR="65AC935A">
              <w:rPr>
                <w:i w:val="0"/>
                <w:iCs w:val="0"/>
              </w:rPr>
              <w:t xml:space="preserve"> (1,69 </w:t>
            </w:r>
            <w:proofErr w:type="spellStart"/>
            <w:r w:rsidRPr="65AC935A" w:rsidR="65AC935A">
              <w:rPr>
                <w:i w:val="0"/>
                <w:iCs w:val="0"/>
              </w:rPr>
              <w:t>mêses</w:t>
            </w:r>
            <w:proofErr w:type="spellEnd"/>
            <w:r w:rsidRPr="65AC935A" w:rsidR="65AC935A">
              <w:rPr>
                <w:i w:val="0"/>
                <w:iCs w:val="0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6" w:type="dxa"/>
            <w:tcMar/>
          </w:tcPr>
          <w:p w:rsidR="65AC935A" w:rsidP="65AC935A" w:rsidRDefault="65AC935A" w14:noSpellErr="1" w14:paraId="479FB6BE" w14:textId="2C553C18">
            <w:pPr>
              <w:pStyle w:val="template"/>
              <w:jc w:val="center"/>
            </w:pPr>
            <w:r w:rsidRPr="65AC935A" w:rsidR="65AC935A">
              <w:rPr>
                <w:i w:val="0"/>
                <w:iCs w:val="0"/>
              </w:rPr>
              <w:t>R$ 5.100,00 (100 R$/dia)</w:t>
            </w:r>
          </w:p>
        </w:tc>
      </w:tr>
    </w:tbl>
    <w:p w:rsidR="65AC935A" w:rsidP="65AC935A" w:rsidRDefault="65AC935A" w14:noSpellErr="1" w14:paraId="11CC8760" w14:textId="2755B982">
      <w:pPr>
        <w:pStyle w:val="template"/>
      </w:pPr>
    </w:p>
    <w:p w:rsidR="3646409D" w:rsidP="3646409D" w:rsidRDefault="3646409D" w14:paraId="25697525" w14:textId="7312B969">
      <w:pPr>
        <w:pStyle w:val="template"/>
        <w:ind w:firstLine="720"/>
        <w:jc w:val="center"/>
      </w:pPr>
    </w:p>
    <w:p w:rsidR="3646409D" w:rsidP="3646409D" w:rsidRDefault="3646409D" w14:paraId="2471C4CC" w14:textId="6B6FF14F">
      <w:pPr>
        <w:pStyle w:val="template"/>
        <w:ind w:firstLine="720"/>
        <w:jc w:val="center"/>
      </w:pPr>
      <w:proofErr w:type="spellStart"/>
      <w:r w:rsidRPr="745D4EDB" w:rsidR="745D4EDB"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</w:rPr>
        <w:t>Lista</w:t>
      </w:r>
      <w:proofErr w:type="spellEnd"/>
      <w:r w:rsidRPr="745D4EDB" w:rsidR="745D4EDB"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</w:rPr>
        <w:t xml:space="preserve"> de </w:t>
      </w:r>
      <w:proofErr w:type="spellStart"/>
      <w:r w:rsidRPr="745D4EDB" w:rsidR="745D4EDB"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</w:rPr>
        <w:t>riscos</w:t>
      </w:r>
      <w:proofErr w:type="spellEnd"/>
      <w:r w:rsidRPr="745D4EDB" w:rsidR="745D4EDB"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</w:rPr>
        <w:t xml:space="preserve"> e </w:t>
      </w:r>
      <w:proofErr w:type="spellStart"/>
      <w:r w:rsidRPr="745D4EDB" w:rsidR="745D4EDB"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</w:rPr>
        <w:t>formulários</w:t>
      </w:r>
      <w:proofErr w:type="spellEnd"/>
      <w:r w:rsidRPr="745D4EDB" w:rsidR="745D4EDB"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</w:rPr>
        <w:t xml:space="preserve"> de </w:t>
      </w:r>
      <w:proofErr w:type="spellStart"/>
      <w:r w:rsidRPr="745D4EDB" w:rsidR="745D4EDB">
        <w:rPr>
          <w:rFonts w:ascii="times" w:hAnsi="times" w:eastAsia="times" w:cs="times"/>
          <w:b w:val="1"/>
          <w:bCs w:val="1"/>
          <w:i w:val="0"/>
          <w:iCs w:val="0"/>
          <w:sz w:val="36"/>
          <w:szCs w:val="36"/>
        </w:rPr>
        <w:t>riscos</w:t>
      </w:r>
      <w:proofErr w:type="spellEnd"/>
    </w:p>
    <w:p w:rsidR="3646409D" w:rsidP="3646409D" w:rsidRDefault="3646409D" w14:paraId="166B079E" w14:textId="20A1F691">
      <w:pPr>
        <w:pStyle w:val="template"/>
        <w:ind w:firstLine="720"/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760"/>
        <w:gridCol w:w="1500"/>
        <w:gridCol w:w="1650"/>
        <w:gridCol w:w="1770"/>
        <w:gridCol w:w="1930"/>
      </w:tblGrid>
      <w:tr w:rsidR="3646409D" w:rsidTr="745D4EDB" w14:paraId="57CFA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3646409D" w:rsidP="3646409D" w:rsidRDefault="3646409D" w14:paraId="5A636C5D" w14:textId="0BD564C6">
            <w:pPr>
              <w:pStyle w:val="template"/>
              <w:jc w:val="left"/>
            </w:pPr>
            <w:proofErr w:type="spellStart"/>
            <w:r w:rsidRPr="3646409D" w:rsidR="3646409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Riscos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3646409D" w:rsidP="3646409D" w:rsidRDefault="3646409D" w14:paraId="2B707258" w14:textId="0F5D4165">
            <w:pPr>
              <w:pStyle w:val="template"/>
              <w:jc w:val="center"/>
            </w:pPr>
            <w:proofErr w:type="spellStart"/>
            <w:r w:rsidRPr="3646409D" w:rsidR="3646409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Tipo</w:t>
            </w:r>
            <w:proofErr w:type="spellEnd"/>
            <w:r w:rsidRPr="3646409D" w:rsidR="3646409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3646409D" w:rsidR="3646409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risco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646409D" w:rsidP="3646409D" w:rsidRDefault="3646409D" w14:paraId="430B763C" w14:textId="3577B817">
            <w:pPr>
              <w:pStyle w:val="template"/>
              <w:jc w:val="left"/>
            </w:pPr>
            <w:proofErr w:type="spellStart"/>
            <w:r w:rsidRPr="3646409D" w:rsidR="3646409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Probabilidade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="3646409D" w:rsidP="3646409D" w:rsidRDefault="3646409D" w14:paraId="314B4CFE" w14:textId="24448298">
            <w:pPr>
              <w:pStyle w:val="template"/>
              <w:jc w:val="center"/>
            </w:pPr>
            <w:proofErr w:type="spellStart"/>
            <w:r w:rsidRPr="3646409D" w:rsidR="3646409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Impacto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0" w:type="dxa"/>
            <w:tcMar/>
          </w:tcPr>
          <w:p w:rsidR="3646409D" w:rsidP="3646409D" w:rsidRDefault="3646409D" w14:paraId="0AFA5F71" w14:noSpellErr="1" w14:textId="7BE9A670">
            <w:pPr>
              <w:pStyle w:val="template"/>
              <w:jc w:val="center"/>
            </w:pP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ID</w:t>
            </w:r>
          </w:p>
        </w:tc>
      </w:tr>
      <w:tr w:rsidR="3646409D" w:rsidTr="745D4EDB" w14:paraId="6CD5B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3646409D" w:rsidP="3646409D" w:rsidRDefault="3646409D" w14:paraId="26E5BE85" w14:textId="42AA1E10">
            <w:pPr>
              <w:pStyle w:val="template"/>
            </w:pP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Dificuldade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em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criar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uma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interface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gráfica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devido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a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</w:t>
            </w: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alta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conhecimento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3646409D" w:rsidP="3646409D" w:rsidRDefault="3646409D" w14:paraId="71DF84FA" w14:textId="5C53FC9D">
            <w:pPr>
              <w:pStyle w:val="template"/>
              <w:jc w:val="center"/>
            </w:pP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Técnico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646409D" w:rsidP="3646409D" w:rsidRDefault="3646409D" w14:noSpellErr="1" w14:paraId="43236964" w14:textId="3203EBA0">
            <w:pPr>
              <w:pStyle w:val="template"/>
              <w:jc w:val="center"/>
            </w:pP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="3646409D" w:rsidP="3646409D" w:rsidRDefault="3646409D" w14:paraId="4F178725" w14:textId="666B744D">
            <w:pPr>
              <w:pStyle w:val="template"/>
              <w:jc w:val="center"/>
            </w:pP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0" w:type="dxa"/>
            <w:tcMar/>
          </w:tcPr>
          <w:p w:rsidR="3646409D" w:rsidP="745D4EDB" w:rsidRDefault="3646409D" w14:paraId="28214093" w14:textId="5EC0E257">
            <w:pPr>
              <w:pStyle w:val="template"/>
              <w:jc w:val="center"/>
            </w:pPr>
            <w:r w:rsidRPr="745D4EDB" w:rsidR="745D4EDB">
              <w:rPr>
                <w:i w:val="0"/>
                <w:iCs w:val="0"/>
              </w:rPr>
              <w:t>1</w:t>
            </w:r>
          </w:p>
        </w:tc>
      </w:tr>
      <w:tr w:rsidR="3646409D" w:rsidTr="745D4EDB" w14:paraId="56E3C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3646409D" w:rsidP="3646409D" w:rsidRDefault="3646409D" w14:paraId="7604A94A" w14:textId="4D1DB44F">
            <w:pPr>
              <w:pStyle w:val="template"/>
            </w:pP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O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código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do </w:t>
            </w: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sistema</w:t>
            </w: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se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mostrar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mais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complexo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do que o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esperado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3646409D" w:rsidP="3646409D" w:rsidRDefault="3646409D" w14:paraId="18211112" w14:textId="5244A3AA">
            <w:pPr>
              <w:pStyle w:val="template"/>
              <w:jc w:val="center"/>
            </w:pP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Técnico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646409D" w:rsidP="3646409D" w:rsidRDefault="3646409D" w14:noSpellErr="1" w14:paraId="3C6B7DA8" w14:textId="4C927864">
            <w:pPr>
              <w:pStyle w:val="template"/>
              <w:jc w:val="center"/>
            </w:pP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="3646409D" w:rsidP="3646409D" w:rsidRDefault="3646409D" w14:paraId="7D8E21F0" w14:textId="00422914">
            <w:pPr>
              <w:pStyle w:val="template"/>
              <w:jc w:val="center"/>
            </w:pP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0" w:type="dxa"/>
            <w:tcMar/>
          </w:tcPr>
          <w:p w:rsidR="3646409D" w:rsidP="745D4EDB" w:rsidRDefault="3646409D" w14:paraId="0C005AA6" w14:textId="6C8DD3B9">
            <w:pPr>
              <w:pStyle w:val="template"/>
              <w:jc w:val="center"/>
            </w:pPr>
            <w:r w:rsidRPr="745D4EDB" w:rsidR="745D4EDB">
              <w:rPr>
                <w:i w:val="0"/>
                <w:iCs w:val="0"/>
              </w:rPr>
              <w:t>2</w:t>
            </w:r>
          </w:p>
        </w:tc>
      </w:tr>
      <w:tr w:rsidR="3646409D" w:rsidTr="745D4EDB" w14:paraId="6B97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3646409D" w:rsidP="3646409D" w:rsidRDefault="3646409D" w14:paraId="1C973BD4" w14:textId="6E3BC757">
            <w:pPr>
              <w:pStyle w:val="template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0" w:type="dxa"/>
            <w:tcMar/>
          </w:tcPr>
          <w:p w:rsidR="3646409D" w:rsidP="3646409D" w:rsidRDefault="3646409D" w14:paraId="3D6B4CC1" w14:textId="4E78DCB3">
            <w:pPr>
              <w:pStyle w:val="template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646409D" w:rsidP="3646409D" w:rsidRDefault="3646409D" w14:paraId="4844FA7F" w14:textId="233C6CA0">
            <w:pPr>
              <w:pStyle w:val="template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0" w:type="dxa"/>
            <w:tcMar/>
          </w:tcPr>
          <w:p w:rsidR="3646409D" w:rsidP="3646409D" w:rsidRDefault="3646409D" w14:paraId="62B70219" w14:textId="353BAD65">
            <w:pPr>
              <w:pStyle w:val="template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0" w:type="dxa"/>
            <w:tcMar/>
          </w:tcPr>
          <w:p w:rsidR="3646409D" w:rsidP="3646409D" w:rsidRDefault="3646409D" w14:paraId="507B25A2" w14:textId="6E4D78A6">
            <w:pPr>
              <w:pStyle w:val="template"/>
            </w:pPr>
          </w:p>
        </w:tc>
      </w:tr>
    </w:tbl>
    <w:p w:rsidR="3646409D" w:rsidP="3646409D" w:rsidRDefault="3646409D" w14:paraId="7B311D7A" w14:textId="129A0E82">
      <w:pPr>
        <w:pStyle w:val="template"/>
        <w:ind w:firstLine="720"/>
        <w:jc w:val="left"/>
      </w:pPr>
    </w:p>
    <w:p w:rsidR="3646409D" w:rsidP="3646409D" w:rsidRDefault="3646409D" w14:paraId="71AC2E8A" w14:textId="5C091F16">
      <w:pPr>
        <w:pStyle w:val="template"/>
        <w:ind w:firstLine="720"/>
        <w:jc w:val="left"/>
      </w:pPr>
      <w:proofErr w:type="spellStart"/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Valores</w:t>
      </w:r>
      <w:proofErr w:type="spellEnd"/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de </w:t>
      </w:r>
      <w:proofErr w:type="spellStart"/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impacto</w:t>
      </w:r>
      <w:proofErr w:type="spellEnd"/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:</w:t>
      </w:r>
    </w:p>
    <w:p w:rsidR="3646409D" w:rsidP="3646409D" w:rsidRDefault="3646409D" w14:paraId="50BA7143" w14:textId="6527E12D">
      <w:pPr>
        <w:pStyle w:val="template"/>
        <w:ind w:firstLine="720"/>
        <w:jc w:val="left"/>
      </w:pPr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  1 - </w:t>
      </w:r>
      <w:proofErr w:type="spellStart"/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catastrófico</w:t>
      </w:r>
      <w:proofErr w:type="spellEnd"/>
    </w:p>
    <w:p w:rsidR="3646409D" w:rsidP="3646409D" w:rsidRDefault="3646409D" w14:paraId="07D13CC8" w14:textId="032C0C20">
      <w:pPr>
        <w:pStyle w:val="template"/>
        <w:ind w:firstLine="720"/>
        <w:jc w:val="left"/>
      </w:pPr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  2 - </w:t>
      </w:r>
      <w:proofErr w:type="spellStart"/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crítico</w:t>
      </w:r>
      <w:proofErr w:type="spellEnd"/>
    </w:p>
    <w:p w:rsidR="3646409D" w:rsidP="3646409D" w:rsidRDefault="3646409D" w14:noSpellErr="1" w14:paraId="23CDBA6F" w14:textId="0E93B729">
      <w:pPr>
        <w:pStyle w:val="template"/>
        <w:ind w:firstLine="720"/>
        <w:jc w:val="left"/>
      </w:pPr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  3 -</w:t>
      </w:r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marginal</w:t>
      </w:r>
    </w:p>
    <w:p w:rsidR="3646409D" w:rsidP="3646409D" w:rsidRDefault="3646409D" w14:paraId="0ABFEEF0" w14:textId="2399F063">
      <w:pPr>
        <w:pStyle w:val="template"/>
        <w:ind w:firstLine="720"/>
        <w:jc w:val="left"/>
      </w:pPr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 xml:space="preserve">   4 - </w:t>
      </w:r>
      <w:proofErr w:type="spellStart"/>
      <w:r w:rsidRPr="3646409D" w:rsidR="3646409D"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  <w:t>negligenciável</w:t>
      </w:r>
      <w:proofErr w:type="spellEnd"/>
    </w:p>
    <w:p w:rsidR="3646409D" w:rsidP="3646409D" w:rsidRDefault="3646409D" w14:paraId="747F5FD1" w14:textId="29CFCA54">
      <w:pPr>
        <w:pStyle w:val="template"/>
        <w:ind w:firstLine="720"/>
        <w:jc w:val="left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3646409D" w:rsidTr="3646409D" w14:paraId="5000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3646409D" w:rsidP="3646409D" w:rsidRDefault="3646409D" w14:paraId="66600E13" w14:textId="0595A2E8">
            <w:pPr>
              <w:pStyle w:val="template"/>
              <w:jc w:val="center"/>
            </w:pPr>
            <w:proofErr w:type="spellStart"/>
            <w:r w:rsidRPr="3646409D" w:rsidR="3646409D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</w:rPr>
              <w:t>Formulário</w:t>
            </w:r>
            <w:proofErr w:type="spellEnd"/>
            <w:r w:rsidRPr="3646409D" w:rsidR="3646409D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3646409D" w:rsidR="3646409D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</w:rPr>
              <w:t>informações</w:t>
            </w:r>
            <w:proofErr w:type="spellEnd"/>
            <w:r w:rsidRPr="3646409D" w:rsidR="3646409D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3646409D" w:rsidR="3646409D">
              <w:rPr>
                <w:rFonts w:ascii="Times" w:hAnsi="Times" w:eastAsia="Times" w:cs="Times"/>
                <w:b w:val="1"/>
                <w:bCs w:val="1"/>
                <w:i w:val="0"/>
                <w:iCs w:val="0"/>
                <w:sz w:val="22"/>
                <w:szCs w:val="22"/>
              </w:rPr>
              <w:t>risco</w:t>
            </w:r>
            <w:proofErr w:type="spellEnd"/>
          </w:p>
        </w:tc>
      </w:tr>
    </w:tbl>
    <w:tbl>
      <w:tblPr>
        <w:tblStyle w:val="GridTable1Light-Accent1"/>
        <w:tblW w:w="9642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2430"/>
        <w:gridCol w:w="2370"/>
        <w:gridCol w:w="2412"/>
        <w:gridCol w:w="2430"/>
      </w:tblGrid>
      <w:tr w:rsidR="3646409D" w:rsidTr="745D4EDB" w14:paraId="172DC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646409D" w:rsidP="3646409D" w:rsidRDefault="3646409D" w14:paraId="06652C67" w14:textId="480D2110">
            <w:pPr>
              <w:pStyle w:val="template"/>
              <w:jc w:val="center"/>
            </w:pP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ID do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risco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: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3646409D" w:rsidP="3646409D" w:rsidRDefault="3646409D" w14:noSpellErr="1" w14:paraId="4A27133C" w14:textId="7E23B746">
            <w:pPr>
              <w:pStyle w:val="template"/>
              <w:jc w:val="center"/>
            </w:pP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Data: 27/04/2016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3646409D" w:rsidP="3646409D" w:rsidRDefault="3646409D" w14:noSpellErr="1" w14:paraId="2F6C102A" w14:textId="6A22C612">
            <w:pPr>
              <w:pStyle w:val="template"/>
              <w:jc w:val="center"/>
            </w:pP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Prob</w:t>
            </w:r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:30%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3646409D" w:rsidP="3646409D" w:rsidRDefault="3646409D" w14:paraId="5F00FE17" w14:textId="1B6B8D41">
            <w:pPr>
              <w:pStyle w:val="template"/>
              <w:jc w:val="center"/>
            </w:pP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Impacto</w:t>
            </w:r>
            <w:proofErr w:type="spellEnd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: </w:t>
            </w:r>
            <w:proofErr w:type="spellStart"/>
            <w:r w:rsidRPr="3646409D" w:rsidR="3646409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crítico</w:t>
            </w:r>
            <w:proofErr w:type="spellEnd"/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9648"/>
      </w:tblGrid>
      <w:tr w:rsidR="3646409D" w:rsidTr="745D4EDB" w14:paraId="68C29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745D4EDB" w:rsidP="745D4EDB" w:rsidRDefault="745D4EDB" w14:paraId="1A530039" w14:textId="569796B8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Descrição</w:t>
            </w:r>
            <w:proofErr w:type="spellEnd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</w:p>
          <w:p w:rsidR="745D4EDB" w:rsidP="745D4EDB" w:rsidRDefault="745D4EDB" w14:paraId="496D0AB4" w14:textId="7EAB1B1A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Dificuldade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em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criar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uma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interface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gráfica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devido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a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</w:t>
            </w: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alta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conhecimento</w:t>
            </w:r>
            <w:proofErr w:type="spellEnd"/>
          </w:p>
          <w:p w:rsidR="3646409D" w:rsidP="3646409D" w:rsidRDefault="3646409D" w14:paraId="5C79A8FD" w14:textId="33D7C57D">
            <w:pPr>
              <w:pStyle w:val="template"/>
            </w:pPr>
          </w:p>
          <w:p w:rsidR="3646409D" w:rsidP="3646409D" w:rsidRDefault="3646409D" w14:paraId="6B11FB71" w14:textId="73913520">
            <w:pPr>
              <w:pStyle w:val="template"/>
            </w:pPr>
          </w:p>
        </w:tc>
      </w:tr>
      <w:tr w:rsidR="3646409D" w:rsidTr="745D4EDB" w14:paraId="13CA8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3646409D" w:rsidP="3646409D" w:rsidRDefault="3646409D" w14:paraId="39C2DB55" w14:textId="78C07B2B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Mitigação</w:t>
            </w:r>
            <w:proofErr w:type="spellEnd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</w:p>
          <w:p w:rsidR="745D4EDB" w:rsidP="745D4EDB" w:rsidRDefault="745D4EDB" w14:paraId="44394476" w14:textId="03139A8B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Começar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o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projeto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da interface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gráfica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antecipadamente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, para que,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caso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o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problema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se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torne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real, se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dedique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um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certo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tempo no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aprendizado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da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mesma</w:t>
            </w:r>
            <w:proofErr w:type="spellEnd"/>
          </w:p>
          <w:p w:rsidR="3646409D" w:rsidP="3646409D" w:rsidRDefault="3646409D" w14:paraId="73606CAC" w14:textId="0CF91146">
            <w:pPr>
              <w:pStyle w:val="template"/>
            </w:pPr>
          </w:p>
        </w:tc>
      </w:tr>
      <w:tr w:rsidR="3646409D" w:rsidTr="745D4EDB" w14:paraId="44D68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3646409D" w:rsidP="3646409D" w:rsidRDefault="3646409D" w14:paraId="7EE18F20" w14:textId="691B0959">
            <w:pPr>
              <w:pStyle w:val="template"/>
            </w:pP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P</w:t>
            </w: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lano</w:t>
            </w: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contingência</w:t>
            </w:r>
            <w:proofErr w:type="spellEnd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</w:p>
          <w:p w:rsidR="745D4EDB" w:rsidP="745D4EDB" w:rsidRDefault="745D4EDB" w14:paraId="09A65308" w14:textId="19C9203D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Desenvolver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o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projeto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sem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uma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interface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gráfica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apenas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em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linha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comandos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  <w:p w:rsidR="3646409D" w:rsidP="3646409D" w:rsidRDefault="3646409D" w14:paraId="24714D97" w14:textId="1AF56A4C">
            <w:pPr>
              <w:pStyle w:val="template"/>
            </w:pPr>
          </w:p>
        </w:tc>
      </w:tr>
      <w:tr w:rsidR="3646409D" w:rsidTr="745D4EDB" w14:paraId="38AF9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3646409D" w:rsidP="3646409D" w:rsidRDefault="3646409D" w14:paraId="1D756109" w14:textId="6EAE7F80">
            <w:pPr>
              <w:pStyle w:val="template"/>
            </w:pP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Estado </w:t>
            </w:r>
            <w:proofErr w:type="spellStart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atual</w:t>
            </w:r>
            <w:proofErr w:type="spellEnd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</w:p>
          <w:p w:rsidR="3646409D" w:rsidP="3646409D" w:rsidRDefault="3646409D" w14:paraId="747BDFCD" w14:textId="7DF1AE9C">
            <w:pPr>
              <w:pStyle w:val="template"/>
            </w:pPr>
          </w:p>
        </w:tc>
      </w:tr>
      <w:tr w:rsidR="745D4EDB" w:rsidTr="745D4EDB" w14:paraId="427CA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745D4EDB" w:rsidP="745D4EDB" w:rsidRDefault="745D4EDB" w14:paraId="3B66CCE4" w14:textId="550866B2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Autor</w:t>
            </w:r>
            <w:proofErr w:type="spellEnd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: </w:t>
            </w:r>
          </w:p>
          <w:p w:rsidR="745D4EDB" w:rsidP="745D4EDB" w:rsidRDefault="745D4EDB" w14:noSpellErr="1" w14:paraId="4C96181E" w14:textId="5833AF2B">
            <w:pPr>
              <w:pStyle w:val="template"/>
            </w:pP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Jefferson</w:t>
            </w:r>
          </w:p>
        </w:tc>
      </w:tr>
    </w:tbl>
    <w:p w:rsidR="745D4EDB" w:rsidP="745D4EDB" w:rsidRDefault="745D4EDB" w14:noSpellErr="1" w14:paraId="3F12316F" w14:textId="23291CEE">
      <w:pPr>
        <w:pStyle w:val="template"/>
        <w:spacing w:after="160" w:afterAutospacing="off"/>
        <w:ind w:firstLine="720"/>
        <w:jc w:val="center"/>
      </w:pPr>
    </w:p>
    <w:p w:rsidR="745D4EDB" w:rsidP="745D4EDB" w:rsidRDefault="745D4EDB" w14:paraId="029F6019" w14:textId="60C962EF">
      <w:pPr>
        <w:pStyle w:val="template"/>
        <w:jc w:val="center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745D4EDB" w:rsidTr="745D4EDB" w14:paraId="6A29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745D4EDB" w:rsidP="745D4EDB" w:rsidRDefault="745D4EDB" w14:paraId="4607F7CF" w14:textId="0FCD1548">
            <w:pPr>
              <w:jc w:val="center"/>
            </w:pPr>
            <w:proofErr w:type="spellStart"/>
            <w:r w:rsidR="745D4EDB">
              <w:rPr/>
              <w:t>Formulário</w:t>
            </w:r>
            <w:proofErr w:type="spellEnd"/>
            <w:r w:rsidR="745D4EDB">
              <w:rPr/>
              <w:t xml:space="preserve"> de </w:t>
            </w:r>
            <w:proofErr w:type="spellStart"/>
            <w:r w:rsidR="745D4EDB">
              <w:rPr/>
              <w:t>informações</w:t>
            </w:r>
            <w:proofErr w:type="spellEnd"/>
            <w:r w:rsidR="745D4EDB">
              <w:rPr/>
              <w:t xml:space="preserve"> de </w:t>
            </w:r>
            <w:proofErr w:type="spellStart"/>
            <w:r w:rsidR="745D4EDB">
              <w:rPr/>
              <w:t>risco</w:t>
            </w:r>
            <w:proofErr w:type="spellEnd"/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30"/>
        <w:gridCol w:w="2370"/>
        <w:gridCol w:w="2412"/>
        <w:gridCol w:w="2430"/>
      </w:tblGrid>
      <w:tr w:rsidR="745D4EDB" w:rsidTr="745D4EDB" w14:paraId="2AFC7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745D4EDB" w:rsidP="745D4EDB" w:rsidRDefault="745D4EDB" w14:paraId="11322C53" w14:textId="0BB580EC">
            <w:pPr>
              <w:pStyle w:val="template"/>
              <w:jc w:val="center"/>
            </w:pP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ID do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risco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: </w:t>
            </w: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0" w:type="dxa"/>
            <w:tcMar/>
          </w:tcPr>
          <w:p w:rsidR="745D4EDB" w:rsidP="745D4EDB" w:rsidRDefault="745D4EDB" w14:noSpellErr="1" w14:paraId="3B03C4F4" w14:textId="7E23B746">
            <w:pPr>
              <w:pStyle w:val="template"/>
              <w:jc w:val="center"/>
            </w:pP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Data: 27/04/2016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12" w:type="dxa"/>
            <w:tcMar/>
          </w:tcPr>
          <w:p w:rsidR="745D4EDB" w:rsidP="745D4EDB" w:rsidRDefault="745D4EDB" w14:paraId="1CA5E131" w14:textId="4CE52C5F">
            <w:pPr>
              <w:pStyle w:val="template"/>
              <w:jc w:val="center"/>
            </w:pP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Prob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:</w:t>
            </w: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20%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</w:tcPr>
          <w:p w:rsidR="745D4EDB" w:rsidP="745D4EDB" w:rsidRDefault="745D4EDB" w14:paraId="797435A9" w14:textId="5DC9B5D2">
            <w:pPr>
              <w:pStyle w:val="template"/>
              <w:jc w:val="center"/>
            </w:pP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Impacto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:</w:t>
            </w: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crítico</w:t>
            </w:r>
            <w:proofErr w:type="spellEnd"/>
          </w:p>
        </w:tc>
      </w:tr>
    </w:tbl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648"/>
      </w:tblGrid>
      <w:tr w:rsidR="745D4EDB" w:rsidTr="745D4EDB" w14:paraId="2F04F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745D4EDB" w:rsidP="745D4EDB" w:rsidRDefault="745D4EDB" w14:paraId="2AD864A7" w14:textId="569796B8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Descrição</w:t>
            </w:r>
            <w:proofErr w:type="spellEnd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</w:p>
          <w:p w:rsidR="745D4EDB" w:rsidP="745D4EDB" w:rsidRDefault="745D4EDB" w14:paraId="1C82EA2A" w14:textId="20DD1475">
            <w:pPr>
              <w:pStyle w:val="template"/>
            </w:pP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O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código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do </w:t>
            </w: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sistema</w:t>
            </w: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se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mostrar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mais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complexo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do que o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esperado</w:t>
            </w:r>
            <w:proofErr w:type="spellEnd"/>
          </w:p>
          <w:p w:rsidR="745D4EDB" w:rsidP="745D4EDB" w:rsidRDefault="745D4EDB" w14:noSpellErr="1" w14:paraId="442F2A52" w14:textId="33D7C57D">
            <w:pPr>
              <w:pStyle w:val="template"/>
            </w:pPr>
          </w:p>
          <w:p w:rsidR="745D4EDB" w:rsidP="745D4EDB" w:rsidRDefault="745D4EDB" w14:noSpellErr="1" w14:paraId="44F8578A" w14:textId="73913520">
            <w:pPr>
              <w:pStyle w:val="template"/>
            </w:pPr>
          </w:p>
        </w:tc>
      </w:tr>
      <w:tr w:rsidR="745D4EDB" w:rsidTr="745D4EDB" w14:paraId="00F9A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745D4EDB" w:rsidP="745D4EDB" w:rsidRDefault="745D4EDB" w14:paraId="5EE301B5" w14:textId="78C07B2B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Mitigação</w:t>
            </w:r>
            <w:proofErr w:type="spellEnd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</w:p>
          <w:p w:rsidR="745D4EDB" w:rsidP="745D4EDB" w:rsidRDefault="745D4EDB" w14:paraId="6EB3A6BB" w14:textId="2045D3E0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Dedicar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-se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mais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tempo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código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do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projeto</w:t>
            </w:r>
            <w:proofErr w:type="spellEnd"/>
          </w:p>
          <w:p w:rsidR="745D4EDB" w:rsidP="745D4EDB" w:rsidRDefault="745D4EDB" w14:noSpellErr="1" w14:paraId="77C33E13" w14:textId="0CF91146">
            <w:pPr>
              <w:pStyle w:val="template"/>
            </w:pPr>
          </w:p>
        </w:tc>
      </w:tr>
      <w:tr w:rsidR="745D4EDB" w:rsidTr="745D4EDB" w14:paraId="32461E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745D4EDB" w:rsidP="745D4EDB" w:rsidRDefault="745D4EDB" w14:paraId="4B98FF22" w14:textId="691B0959">
            <w:pPr>
              <w:pStyle w:val="template"/>
            </w:pP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P</w:t>
            </w: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lano</w:t>
            </w: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contingência</w:t>
            </w:r>
            <w:proofErr w:type="spellEnd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</w:p>
          <w:p w:rsidR="745D4EDB" w:rsidP="745D4EDB" w:rsidRDefault="745D4EDB" w14:paraId="6C4FD9A1" w14:textId="2E759C06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Desistir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</w:t>
            </w: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algumas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funções</w:t>
            </w:r>
            <w:proofErr w:type="spellEnd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do </w:t>
            </w:r>
            <w:proofErr w:type="spellStart"/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projeto</w:t>
            </w:r>
            <w:proofErr w:type="spellEnd"/>
          </w:p>
          <w:p w:rsidR="745D4EDB" w:rsidP="745D4EDB" w:rsidRDefault="745D4EDB" w14:noSpellErr="1" w14:paraId="07935F89" w14:textId="1AF56A4C">
            <w:pPr>
              <w:pStyle w:val="template"/>
            </w:pPr>
          </w:p>
        </w:tc>
      </w:tr>
      <w:tr w:rsidR="745D4EDB" w:rsidTr="745D4EDB" w14:paraId="44969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745D4EDB" w:rsidP="745D4EDB" w:rsidRDefault="745D4EDB" w14:paraId="7A3A5EE5" w14:textId="6EAE7F80">
            <w:pPr>
              <w:pStyle w:val="template"/>
            </w:pPr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Estado </w:t>
            </w:r>
            <w:proofErr w:type="spellStart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atual</w:t>
            </w:r>
            <w:proofErr w:type="spellEnd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:</w:t>
            </w:r>
          </w:p>
          <w:p w:rsidR="745D4EDB" w:rsidP="745D4EDB" w:rsidRDefault="745D4EDB" w14:paraId="120372DD" w14:textId="7DF1AE9C">
            <w:pPr>
              <w:pStyle w:val="template"/>
            </w:pPr>
          </w:p>
        </w:tc>
      </w:tr>
      <w:tr w:rsidR="745D4EDB" w:rsidTr="745D4EDB" w14:paraId="4B84F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tcMar/>
          </w:tcPr>
          <w:p w:rsidR="745D4EDB" w:rsidP="745D4EDB" w:rsidRDefault="745D4EDB" w14:paraId="7AD99419" w14:textId="550866B2">
            <w:pPr>
              <w:pStyle w:val="template"/>
            </w:pPr>
            <w:proofErr w:type="spellStart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>Autor</w:t>
            </w:r>
            <w:proofErr w:type="spellEnd"/>
            <w:r w:rsidRPr="745D4EDB" w:rsidR="745D4ED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</w:rPr>
              <w:t xml:space="preserve">: </w:t>
            </w:r>
          </w:p>
          <w:p w:rsidR="745D4EDB" w:rsidP="745D4EDB" w:rsidRDefault="745D4EDB" w14:noSpellErr="1" w14:paraId="5E1E238D" w14:textId="5833AF2B">
            <w:pPr>
              <w:pStyle w:val="template"/>
            </w:pPr>
            <w:r w:rsidRPr="745D4EDB" w:rsidR="745D4ED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Jefferson</w:t>
            </w:r>
          </w:p>
        </w:tc>
      </w:tr>
    </w:tbl>
    <w:p w:rsidR="745D4EDB" w:rsidP="745D4EDB" w:rsidRDefault="745D4EDB" w14:noSpellErr="1" w14:paraId="1D9D7B0D" w14:textId="5116DB42">
      <w:pPr>
        <w:pStyle w:val="template"/>
        <w:spacing w:after="160" w:afterAutospacing="off"/>
        <w:ind w:firstLine="720"/>
        <w:jc w:val="center"/>
      </w:pPr>
    </w:p>
    <w:sectPr w:rsidR="004B4BA3">
      <w:headerReference w:type="default" r:id="rId10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4231" w:rsidRDefault="00CE4231" w14:paraId="5B3AF266" wp14:textId="77777777">
      <w:r>
        <w:separator/>
      </w:r>
    </w:p>
  </w:endnote>
  <w:endnote w:type="continuationSeparator" w:id="0">
    <w:p xmlns:wp14="http://schemas.microsoft.com/office/word/2010/wordml" w:rsidR="00CE4231" w:rsidRDefault="00CE4231" w14:paraId="56416F2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287CAC90" wp14:textId="77777777">
    <w:pPr>
      <w:pStyle w:val="Rodap"/>
      <w:jc w:val="center"/>
    </w:pPr>
    <w:r w:rsidR="3D568C09">
      <w:rPr/>
      <w:t xml:space="preserve">Copyright © 1999 by Karl E. </w:t>
    </w:r>
    <w:proofErr w:type="spellStart"/>
    <w:r w:rsidR="3D568C09">
      <w:rPr/>
      <w:t>Wiegers</w:t>
    </w:r>
    <w:proofErr w:type="spellEnd"/>
    <w:r w:rsidR="3D568C09">
      <w:rPr/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4907EAE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4231" w:rsidRDefault="00CE4231" w14:paraId="532B7BCE" wp14:textId="77777777">
      <w:r>
        <w:separator/>
      </w:r>
    </w:p>
  </w:footnote>
  <w:footnote w:type="continuationSeparator" w:id="0">
    <w:p xmlns:wp14="http://schemas.microsoft.com/office/word/2010/wordml" w:rsidR="00CE4231" w:rsidRDefault="00CE4231" w14:paraId="02019E0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5B48D70" wp14:textId="77777777" wp14:noSpellErr="1">
    <w:pPr>
      <w:pStyle w:val="Cabealho"/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 w:rsidRPr="12F8394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0EB14A34" wp14:textId="77777777" wp14:noSpellErr="1">
    <w:pPr>
      <w:pStyle w:val="Cabealho"/>
      <w:tabs>
        <w:tab w:val="clear" w:pos="9360"/>
        <w:tab w:val="right" w:pos="9630"/>
      </w:tabs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 w:rsidRPr="12F8394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4B4BA3"/>
    <w:rsid w:val="005A6BC9"/>
    <w:rsid w:val="006C2221"/>
    <w:rsid w:val="00CE4231"/>
    <w:rsid w:val="12F8394D"/>
    <w:rsid w:val="142A5E0B"/>
    <w:rsid w:val="3646409D"/>
    <w:rsid w:val="3D568C09"/>
    <w:rsid w:val="65AC935A"/>
    <w:rsid w:val="745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A8B168-DEE0-4370-AB1C-12F851DFF66A}"/>
  <w14:docId w14:val="03A1E9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umrio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ontepargpadro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tulo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lastModifiedBy>Jefferson Lourenço Pires</lastModifiedBy>
  <revision>8</revision>
  <lastPrinted>1601-01-01T00:00:00.0000000Z</lastPrinted>
  <dcterms:created xsi:type="dcterms:W3CDTF">2016-04-17T00:19:00.0000000Z</dcterms:created>
  <dcterms:modified xsi:type="dcterms:W3CDTF">2016-04-27T19:10:55.8471636Z</dcterms:modified>
</coreProperties>
</file>